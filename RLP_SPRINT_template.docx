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14:paraId="248E8902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 w:themeFill="accent2"/>
                </w:tcPr>
                <w:p w14:paraId="3151A75E" w14:textId="77777777" w:rsidR="00EA305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EA3050" w14:paraId="03F8C0C3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0B2ACCA0" w14:textId="77777777" w:rsidR="00EA305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EA3050" w14:paraId="3872B9B1" w14:textId="77777777" w:rsidTr="0046608D">
              <w:trPr>
                <w:trHeight w:val="6480"/>
                <w:jc w:val="center"/>
              </w:trPr>
              <w:tc>
                <w:tcPr>
                  <w:tcW w:w="5874" w:type="dxa"/>
                </w:tcPr>
                <w:p w14:paraId="7907B9E0" w14:textId="77777777" w:rsidR="00EA3050" w:rsidRDefault="00237EAA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1D14C3BC" wp14:editId="40A5CE60">
                        <wp:extent cx="3719146" cy="41148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XP44875.jp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894" r="210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19146" cy="4114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14:paraId="59AD75C1" w14:textId="77777777" w:rsidTr="003411A7">
              <w:trPr>
                <w:trHeight w:val="216"/>
                <w:jc w:val="center"/>
              </w:trPr>
              <w:tc>
                <w:tcPr>
                  <w:tcW w:w="5874" w:type="dxa"/>
                </w:tcPr>
                <w:p w14:paraId="244A83C2" w14:textId="77777777" w:rsidR="00EA305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14:paraId="6E8B4381" w14:textId="77777777" w:rsidR="0046608D" w:rsidRDefault="0046608D" w:rsidP="00653DDD"/>
        </w:tc>
      </w:tr>
      <w:tr w:rsidR="0046608D" w:rsidRPr="00BA009E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77777777" w:rsidR="0046608D" w:rsidRPr="00BA009E" w:rsidRDefault="001A5F8B" w:rsidP="00653DDD">
                <w:pPr>
                  <w:pStyle w:val="Title"/>
                  <w:jc w:val="both"/>
                </w:pPr>
                <w:r>
                  <w:t>ROBOT_NAME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74886267" w:rsidR="00727288" w:rsidRPr="00BA009E" w:rsidRDefault="001D3BD4" w:rsidP="00653DDD">
                <w:pPr>
                  <w:pStyle w:val="Subtitle"/>
                </w:pPr>
                <w:r>
                  <w:rPr>
                    <w:lang w:val="en-GB"/>
                  </w:rPr>
                  <w:t>HERE_THE_SHORT_DESCRIPTION</w:t>
                </w:r>
                <w:r>
                  <w:rPr>
                    <w:lang w:val="en-GB"/>
                  </w:rPr>
                  <w:br/>
                </w:r>
                <w:r>
                  <w:rPr>
                    <w:lang w:val="en-GB"/>
                  </w:rPr>
                  <w:br/>
                </w:r>
              </w:p>
            </w:sdtContent>
          </w:sdt>
        </w:tc>
      </w:tr>
      <w:tr w:rsidR="0046608D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72BF872F" w:rsidR="00F06ED6" w:rsidRDefault="00653DDD" w:rsidP="00653DDD">
            <w:pPr>
              <w:pStyle w:val="Footer"/>
            </w:pPr>
            <w:r>
              <w:t xml:space="preserve">PROJECT </w:t>
            </w:r>
            <w:r w:rsidR="00EA11B0">
              <w:t>SPRINT #2.</w:t>
            </w:r>
            <w:r w:rsidR="00BC3518">
              <w:br/>
              <w:t>DATE: 03 May 2017</w:t>
            </w:r>
          </w:p>
          <w:p w14:paraId="5368FF3F" w14:textId="77777777" w:rsidR="00BC3518" w:rsidRPr="00423B29" w:rsidRDefault="00BC3518" w:rsidP="00653DDD">
            <w:pPr>
              <w:pStyle w:val="Footer"/>
            </w:pPr>
            <w:r>
              <w:t>HERE_STUDENT#1</w:t>
            </w:r>
            <w:r w:rsidR="00423B29">
              <w:br/>
            </w:r>
            <w:r>
              <w:t>HERE_STUDENT#2</w:t>
            </w:r>
            <w:r>
              <w:br/>
              <w:t>HERE_STUDENT#3</w:t>
            </w:r>
            <w:r>
              <w:br/>
              <w:t>HERE_STUDENT#4</w:t>
            </w:r>
          </w:p>
        </w:tc>
      </w:tr>
    </w:tbl>
    <w:p w14:paraId="1CABB812" w14:textId="77777777" w:rsidR="00EA11B0" w:rsidRDefault="00653DDD" w:rsidP="006F61EB">
      <w:pPr>
        <w:pStyle w:val="TOCHeading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lastRenderedPageBreak/>
        <w:br w:type="textWrapping" w:clear="all"/>
      </w:r>
    </w:p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6F61EB" w:rsidRDefault="006F61EB" w:rsidP="006F61EB">
          <w:pPr>
            <w:pStyle w:val="TOCHeading"/>
          </w:pPr>
          <w:r>
            <w:t>Table of Contents</w:t>
          </w:r>
        </w:p>
        <w:p w14:paraId="281C7306" w14:textId="77777777" w:rsidR="00EA11B0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11B0">
            <w:rPr>
              <w:noProof/>
            </w:rPr>
            <w:t>Project description</w:t>
          </w:r>
          <w:r w:rsidR="00EA11B0">
            <w:rPr>
              <w:noProof/>
            </w:rPr>
            <w:tab/>
          </w:r>
          <w:r w:rsidR="00EA11B0">
            <w:rPr>
              <w:noProof/>
            </w:rPr>
            <w:fldChar w:fldCharType="begin"/>
          </w:r>
          <w:r w:rsidR="00EA11B0">
            <w:rPr>
              <w:noProof/>
            </w:rPr>
            <w:instrText xml:space="preserve"> PAGEREF _Toc355096100 \h </w:instrText>
          </w:r>
          <w:r w:rsidR="00EA11B0">
            <w:rPr>
              <w:noProof/>
            </w:rPr>
          </w:r>
          <w:r w:rsidR="00EA11B0">
            <w:rPr>
              <w:noProof/>
            </w:rPr>
            <w:fldChar w:fldCharType="separate"/>
          </w:r>
          <w:r w:rsidR="00EA11B0">
            <w:rPr>
              <w:noProof/>
            </w:rPr>
            <w:t>1</w:t>
          </w:r>
          <w:r w:rsidR="00EA11B0">
            <w:rPr>
              <w:noProof/>
            </w:rPr>
            <w:fldChar w:fldCharType="end"/>
          </w:r>
        </w:p>
        <w:p w14:paraId="66756932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Electronic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518FF6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0CA050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Extra components and 3D pieces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F1600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Foreseen risks and contingency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81CFA7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084170" w14:textId="77777777" w:rsidR="006F61EB" w:rsidRDefault="006F61EB"/>
    <w:p w14:paraId="39C3449F" w14:textId="77777777" w:rsidR="006F61EB" w:rsidRPr="00EA11B0" w:rsidRDefault="006F61EB">
      <w:pPr>
        <w:sectPr w:rsidR="006F61EB" w:rsidRPr="00EA11B0" w:rsidSect="00653DD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7745AE67" w:rsidR="00BA009E" w:rsidRPr="001A5F8B" w:rsidRDefault="001D3BD4" w:rsidP="001A5F8B">
          <w:pPr>
            <w:jc w:val="center"/>
            <w:rPr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  <w:lang w:val="en-GB"/>
            </w:rPr>
            <w:t>ROBOT_NAME</w:t>
          </w:r>
        </w:p>
      </w:sdtContent>
    </w:sdt>
    <w:p w14:paraId="41BED92B" w14:textId="59604FED" w:rsidR="00653DDD" w:rsidRDefault="0083217C" w:rsidP="00653DDD">
      <w:pPr>
        <w:pStyle w:val="Subtitle"/>
        <w:jc w:val="center"/>
      </w:pPr>
      <w:sdt>
        <w:sdtPr>
          <w:alias w:val="Subtitle"/>
          <w:tag w:val=""/>
          <w:id w:val="-1919853766"/>
          <w:placeholder>
            <w:docPart w:val="A6EE074EFE50504A890A29934BDE659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1D3BD4">
            <w:rPr>
              <w:lang w:val="en-GB"/>
            </w:rPr>
            <w:t>HERE_THE_SHORT_DESCRIPTION</w:t>
          </w:r>
          <w:r w:rsidR="001D3BD4">
            <w:rPr>
              <w:lang w:val="en-GB"/>
            </w:rPr>
            <w:br/>
          </w:r>
          <w:r w:rsidR="001D3BD4">
            <w:rPr>
              <w:lang w:val="en-GB"/>
            </w:rPr>
            <w:br/>
          </w:r>
        </w:sdtContent>
      </w:sdt>
    </w:p>
    <w:p w14:paraId="197207A5" w14:textId="38BDD60E" w:rsidR="00653DDD" w:rsidRPr="00551DA0" w:rsidRDefault="00653DDD" w:rsidP="00653DDD">
      <w:pPr>
        <w:pStyle w:val="Heading1"/>
      </w:pPr>
      <w:bookmarkStart w:id="1" w:name="_Toc355096100"/>
      <w:r>
        <w:t>Project description</w:t>
      </w:r>
      <w:bookmarkEnd w:id="1"/>
    </w:p>
    <w:p w14:paraId="11293F07" w14:textId="4A5C5B48" w:rsidR="001A5F8B" w:rsidRPr="00782E05" w:rsidRDefault="001A5F8B" w:rsidP="00810986">
      <w:pPr>
        <w:rPr>
          <w:i/>
        </w:rPr>
      </w:pPr>
      <w:r w:rsidRPr="00782E05">
        <w:rPr>
          <w:i/>
        </w:rPr>
        <w:t>HERE_</w:t>
      </w:r>
      <w:r w:rsidR="00EA11B0">
        <w:rPr>
          <w:i/>
        </w:rPr>
        <w:t>TEXT_WITH_</w:t>
      </w:r>
      <w:r w:rsidRPr="00782E05">
        <w:rPr>
          <w:i/>
        </w:rPr>
        <w:t>THE_LONG_DESCRIPTION</w:t>
      </w:r>
    </w:p>
    <w:p w14:paraId="7663B200" w14:textId="77777777" w:rsidR="001A5F8B" w:rsidRPr="00551DA0" w:rsidRDefault="001A5F8B" w:rsidP="00551DA0">
      <w:pPr>
        <w:pStyle w:val="Heading1"/>
      </w:pPr>
      <w:bookmarkStart w:id="2" w:name="_Toc355091552"/>
      <w:bookmarkStart w:id="3" w:name="_Toc355096101"/>
      <w:r w:rsidRPr="00551DA0">
        <w:t>Electronic components</w:t>
      </w:r>
      <w:bookmarkEnd w:id="2"/>
      <w:bookmarkEnd w:id="3"/>
    </w:p>
    <w:p w14:paraId="69B0AE9F" w14:textId="77777777" w:rsidR="001A5F8B" w:rsidRPr="00782E05" w:rsidRDefault="001A5F8B" w:rsidP="001A5F8B">
      <w:r>
        <w:t>This is the list of the used components:</w:t>
      </w:r>
    </w:p>
    <w:p w14:paraId="3A27F715" w14:textId="77777777" w:rsidR="001A5F8B" w:rsidRPr="002A3530" w:rsidRDefault="001A5F8B" w:rsidP="001A5F8B">
      <w:pPr>
        <w:pStyle w:val="ListBullet"/>
        <w:rPr>
          <w:i/>
        </w:rPr>
      </w:pPr>
      <w:r w:rsidRPr="002A3530">
        <w:rPr>
          <w:i/>
        </w:rPr>
        <w:t>COMPONENT#1</w:t>
      </w:r>
    </w:p>
    <w:p w14:paraId="2A3EBAFE" w14:textId="77777777" w:rsidR="001A5F8B" w:rsidRPr="002A3530" w:rsidRDefault="001A5F8B" w:rsidP="001A5F8B">
      <w:pPr>
        <w:pStyle w:val="ListBullet"/>
        <w:rPr>
          <w:i/>
        </w:rPr>
      </w:pPr>
      <w:r w:rsidRPr="002A3530">
        <w:rPr>
          <w:i/>
        </w:rPr>
        <w:t>COMPONENT#2</w:t>
      </w:r>
    </w:p>
    <w:p w14:paraId="43987E5C" w14:textId="77777777" w:rsidR="001A5F8B" w:rsidRDefault="001A5F8B" w:rsidP="001A5F8B">
      <w:pPr>
        <w:pStyle w:val="ListBullet"/>
      </w:pPr>
      <w:r>
        <w:t>...</w:t>
      </w:r>
    </w:p>
    <w:p w14:paraId="4C347254" w14:textId="77777777" w:rsidR="001A5F8B" w:rsidRDefault="001A5F8B" w:rsidP="001A5F8B">
      <w:pPr>
        <w:pStyle w:val="Heading1"/>
      </w:pPr>
      <w:bookmarkStart w:id="4" w:name="_Toc355091553"/>
      <w:bookmarkStart w:id="5" w:name="_Toc355096102"/>
      <w:r>
        <w:t>Scheme</w:t>
      </w:r>
      <w:bookmarkEnd w:id="4"/>
      <w:bookmarkEnd w:id="5"/>
    </w:p>
    <w:p w14:paraId="1312D15E" w14:textId="701A2E10" w:rsidR="001A5F8B" w:rsidRPr="002A3530" w:rsidRDefault="001A5F8B" w:rsidP="001A5F8B">
      <w:pPr>
        <w:rPr>
          <w:i/>
        </w:rPr>
      </w:pPr>
      <w:r w:rsidRPr="002A3530">
        <w:rPr>
          <w:i/>
        </w:rPr>
        <w:t>HERE _SCHEME_PICTURE_MADE_OUT_WITH_FRITZ</w:t>
      </w:r>
      <w:r w:rsidR="00FC030B">
        <w:rPr>
          <w:i/>
        </w:rPr>
        <w:t>ING</w:t>
      </w:r>
    </w:p>
    <w:p w14:paraId="53F6B640" w14:textId="3E588B78" w:rsidR="001A5F8B" w:rsidRPr="002A3530" w:rsidRDefault="001A5F8B" w:rsidP="001A5F8B">
      <w:pPr>
        <w:rPr>
          <w:i/>
        </w:rPr>
      </w:pPr>
      <w:r w:rsidRPr="002A3530">
        <w:rPr>
          <w:i/>
        </w:rPr>
        <w:t>HERE_</w:t>
      </w:r>
      <w:r w:rsidR="003A2D45">
        <w:rPr>
          <w:i/>
        </w:rPr>
        <w:t>TEXT_WITH_</w:t>
      </w:r>
      <w:r w:rsidRPr="002A3530">
        <w:rPr>
          <w:i/>
        </w:rPr>
        <w:t>THE_ENUMERATION_OF_THE _CONNECTIONS_SHOWN_IN_THE_SCHEME</w:t>
      </w:r>
    </w:p>
    <w:p w14:paraId="3ABA8A72" w14:textId="77777777" w:rsidR="001A5F8B" w:rsidRDefault="001A5F8B" w:rsidP="001A5F8B">
      <w:pPr>
        <w:pStyle w:val="Heading1"/>
      </w:pPr>
      <w:bookmarkStart w:id="6" w:name="_Toc355091554"/>
      <w:bookmarkStart w:id="7" w:name="_Toc355096103"/>
      <w:r>
        <w:t>Extra components and 3D pieces</w:t>
      </w:r>
      <w:bookmarkEnd w:id="6"/>
      <w:bookmarkEnd w:id="7"/>
    </w:p>
    <w:p w14:paraId="215DFF0C" w14:textId="77777777" w:rsidR="001A5F8B" w:rsidRPr="002A3530" w:rsidRDefault="001A5F8B" w:rsidP="001A5F8B">
      <w:pPr>
        <w:pStyle w:val="ListBullet"/>
        <w:rPr>
          <w:i/>
        </w:rPr>
      </w:pPr>
      <w:r w:rsidRPr="002A3530">
        <w:rPr>
          <w:i/>
        </w:rPr>
        <w:t>COMPONENT#1</w:t>
      </w:r>
    </w:p>
    <w:p w14:paraId="2E0E3BB6" w14:textId="77777777" w:rsidR="001A5F8B" w:rsidRPr="002A3530" w:rsidRDefault="001A5F8B" w:rsidP="001A5F8B">
      <w:pPr>
        <w:pStyle w:val="ListBullet"/>
        <w:rPr>
          <w:i/>
        </w:rPr>
      </w:pPr>
      <w:r w:rsidRPr="002A3530">
        <w:rPr>
          <w:i/>
        </w:rPr>
        <w:t>COMPONENT#2</w:t>
      </w:r>
    </w:p>
    <w:p w14:paraId="7315927A" w14:textId="77777777" w:rsidR="001A5F8B" w:rsidRDefault="001A5F8B" w:rsidP="001A5F8B">
      <w:pPr>
        <w:pStyle w:val="ListBullet"/>
      </w:pPr>
      <w:r>
        <w:t>...</w:t>
      </w:r>
    </w:p>
    <w:p w14:paraId="4EE45E0A" w14:textId="407268C6" w:rsidR="00EA11B0" w:rsidRDefault="00EA11B0" w:rsidP="001A5F8B">
      <w:pPr>
        <w:rPr>
          <w:i/>
        </w:rPr>
      </w:pPr>
      <w:r>
        <w:rPr>
          <w:i/>
        </w:rPr>
        <w:t>HERE_TEXT_DESCRIBING_THE_USE_FOR_THE_3D_PIECES_AND_EXTRA_COMPONENTS</w:t>
      </w:r>
    </w:p>
    <w:p w14:paraId="1DA1389A" w14:textId="29F894D5" w:rsidR="001A5F8B" w:rsidRDefault="001A5F8B" w:rsidP="001A5F8B">
      <w:pPr>
        <w:rPr>
          <w:i/>
        </w:rPr>
      </w:pPr>
      <w:r w:rsidRPr="002A3530">
        <w:rPr>
          <w:i/>
        </w:rPr>
        <w:t>HERE_THE_PICTURES_OF_</w:t>
      </w:r>
      <w:r>
        <w:rPr>
          <w:i/>
        </w:rPr>
        <w:t>ALL</w:t>
      </w:r>
      <w:r w:rsidRPr="002A3530">
        <w:rPr>
          <w:i/>
        </w:rPr>
        <w:t>_</w:t>
      </w:r>
      <w:r>
        <w:rPr>
          <w:i/>
        </w:rPr>
        <w:t>3D_STRUCTURES_AND_EXTRA_</w:t>
      </w:r>
      <w:r w:rsidRPr="002A3530">
        <w:rPr>
          <w:i/>
        </w:rPr>
        <w:t>COMPONENTS</w:t>
      </w:r>
    </w:p>
    <w:p w14:paraId="02C15B9E" w14:textId="77777777" w:rsidR="00EA11B0" w:rsidRPr="002A3530" w:rsidRDefault="00EA11B0" w:rsidP="001A5F8B">
      <w:pPr>
        <w:rPr>
          <w:i/>
        </w:rPr>
      </w:pPr>
    </w:p>
    <w:tbl>
      <w:tblPr>
        <w:tblStyle w:val="TableGrid"/>
        <w:tblpPr w:leftFromText="180" w:rightFromText="180" w:vertAnchor="text" w:horzAnchor="page" w:tblpX="1729" w:tblpY="1479"/>
        <w:tblW w:w="0" w:type="auto"/>
        <w:tblLook w:val="04A0" w:firstRow="1" w:lastRow="0" w:firstColumn="1" w:lastColumn="0" w:noHBand="0" w:noVBand="1"/>
      </w:tblPr>
      <w:tblGrid>
        <w:gridCol w:w="915"/>
        <w:gridCol w:w="1454"/>
        <w:gridCol w:w="2481"/>
        <w:gridCol w:w="2483"/>
        <w:gridCol w:w="2075"/>
      </w:tblGrid>
      <w:tr w:rsidR="003A2D45" w:rsidRPr="003A2D45" w14:paraId="399984DF" w14:textId="77777777" w:rsidTr="003A2D45">
        <w:tc>
          <w:tcPr>
            <w:tcW w:w="0" w:type="auto"/>
            <w:shd w:val="clear" w:color="auto" w:fill="E6E6E6"/>
          </w:tcPr>
          <w:p w14:paraId="4D051D2C" w14:textId="77777777" w:rsidR="00551DA0" w:rsidRPr="003A2D45" w:rsidRDefault="00551DA0" w:rsidP="003A2D45">
            <w:pPr>
              <w:rPr>
                <w:b/>
              </w:rPr>
            </w:pPr>
            <w:bookmarkStart w:id="8" w:name="_Toc355091555"/>
            <w:r w:rsidRPr="003A2D45">
              <w:rPr>
                <w:b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583D07C9" w14:textId="77777777" w:rsidR="00551DA0" w:rsidRPr="003A2D45" w:rsidRDefault="00551DA0" w:rsidP="003A2D45">
            <w:pPr>
              <w:rPr>
                <w:b/>
              </w:rPr>
            </w:pPr>
            <w:r w:rsidRPr="003A2D45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38608BF4" w14:textId="6E77710C" w:rsidR="00551DA0" w:rsidRPr="003A2D45" w:rsidRDefault="00551DA0" w:rsidP="003A2D45">
            <w:pPr>
              <w:rPr>
                <w:b/>
              </w:rPr>
            </w:pPr>
            <w:r w:rsidRPr="003A2D45">
              <w:rPr>
                <w:b/>
              </w:rPr>
              <w:t>Prob</w:t>
            </w:r>
            <w:r w:rsidR="003A2D45" w:rsidRPr="003A2D45">
              <w:rPr>
                <w:b/>
              </w:rPr>
              <w:t>ability</w:t>
            </w:r>
            <w:r w:rsidR="003A2D45" w:rsidRPr="003A2D45">
              <w:rPr>
                <w:b/>
              </w:rPr>
              <w:br/>
            </w:r>
            <w:r w:rsidR="003A2D45" w:rsidRPr="003A2D45"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6AE5D2A0" w14:textId="577B839D" w:rsidR="00551DA0" w:rsidRPr="003A2D45" w:rsidRDefault="00551DA0" w:rsidP="003A2D45">
            <w:pPr>
              <w:rPr>
                <w:b/>
              </w:rPr>
            </w:pPr>
            <w:r w:rsidRPr="003A2D45">
              <w:rPr>
                <w:b/>
              </w:rPr>
              <w:t>Impact</w:t>
            </w:r>
            <w:r w:rsidR="003A2D45" w:rsidRPr="003A2D45">
              <w:rPr>
                <w:b/>
              </w:rPr>
              <w:br/>
            </w:r>
            <w:r w:rsidR="003A2D45" w:rsidRPr="003A2D45">
              <w:t>(High/Medium/Low</w:t>
            </w:r>
            <w:r w:rsidR="003A2D45" w:rsidRPr="003A2D45">
              <w:rPr>
                <w:b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0DCE2CCE" w14:textId="77777777" w:rsidR="00551DA0" w:rsidRPr="003A2D45" w:rsidRDefault="00551DA0" w:rsidP="003A2D45">
            <w:pPr>
              <w:rPr>
                <w:b/>
              </w:rPr>
            </w:pPr>
            <w:r w:rsidRPr="003A2D45">
              <w:rPr>
                <w:b/>
              </w:rPr>
              <w:t>Contingency plan</w:t>
            </w:r>
          </w:p>
        </w:tc>
      </w:tr>
      <w:tr w:rsidR="003A2D45" w:rsidRPr="003A2D45" w14:paraId="2ACC5A99" w14:textId="77777777" w:rsidTr="003A2D45">
        <w:tc>
          <w:tcPr>
            <w:tcW w:w="0" w:type="auto"/>
          </w:tcPr>
          <w:p w14:paraId="518B3507" w14:textId="77777777" w:rsidR="00551DA0" w:rsidRPr="003A2D45" w:rsidRDefault="00551DA0" w:rsidP="003A2D45"/>
        </w:tc>
        <w:tc>
          <w:tcPr>
            <w:tcW w:w="0" w:type="auto"/>
          </w:tcPr>
          <w:p w14:paraId="647E3B76" w14:textId="77777777" w:rsidR="00551DA0" w:rsidRPr="003A2D45" w:rsidRDefault="00551DA0" w:rsidP="003A2D45"/>
        </w:tc>
        <w:tc>
          <w:tcPr>
            <w:tcW w:w="0" w:type="auto"/>
          </w:tcPr>
          <w:p w14:paraId="59BC099D" w14:textId="77777777" w:rsidR="00551DA0" w:rsidRPr="003A2D45" w:rsidRDefault="00551DA0" w:rsidP="003A2D45"/>
        </w:tc>
        <w:tc>
          <w:tcPr>
            <w:tcW w:w="0" w:type="auto"/>
          </w:tcPr>
          <w:p w14:paraId="1DC9AD85" w14:textId="77777777" w:rsidR="00551DA0" w:rsidRPr="003A2D45" w:rsidRDefault="00551DA0" w:rsidP="003A2D45"/>
        </w:tc>
        <w:tc>
          <w:tcPr>
            <w:tcW w:w="0" w:type="auto"/>
          </w:tcPr>
          <w:p w14:paraId="5D1286DB" w14:textId="77777777" w:rsidR="00551DA0" w:rsidRPr="003A2D45" w:rsidRDefault="00551DA0" w:rsidP="003A2D45"/>
        </w:tc>
      </w:tr>
      <w:tr w:rsidR="003A2D45" w:rsidRPr="003A2D45" w14:paraId="5100F5E1" w14:textId="77777777" w:rsidTr="003A2D45">
        <w:tc>
          <w:tcPr>
            <w:tcW w:w="0" w:type="auto"/>
          </w:tcPr>
          <w:p w14:paraId="7CBC6DA7" w14:textId="77777777" w:rsidR="00551DA0" w:rsidRPr="003A2D45" w:rsidRDefault="00551DA0" w:rsidP="003A2D45">
            <w:r w:rsidRPr="003A2D45">
              <w:t>...</w:t>
            </w:r>
          </w:p>
        </w:tc>
        <w:tc>
          <w:tcPr>
            <w:tcW w:w="0" w:type="auto"/>
          </w:tcPr>
          <w:p w14:paraId="63C7AA35" w14:textId="77777777" w:rsidR="00551DA0" w:rsidRPr="003A2D45" w:rsidRDefault="00551DA0" w:rsidP="003A2D45"/>
        </w:tc>
        <w:tc>
          <w:tcPr>
            <w:tcW w:w="0" w:type="auto"/>
          </w:tcPr>
          <w:p w14:paraId="7DD9ADE8" w14:textId="77777777" w:rsidR="00551DA0" w:rsidRPr="003A2D45" w:rsidRDefault="00551DA0" w:rsidP="003A2D45"/>
        </w:tc>
        <w:tc>
          <w:tcPr>
            <w:tcW w:w="0" w:type="auto"/>
          </w:tcPr>
          <w:p w14:paraId="22F1AABF" w14:textId="77777777" w:rsidR="00551DA0" w:rsidRPr="003A2D45" w:rsidRDefault="00551DA0" w:rsidP="003A2D45"/>
        </w:tc>
        <w:tc>
          <w:tcPr>
            <w:tcW w:w="0" w:type="auto"/>
          </w:tcPr>
          <w:p w14:paraId="2C3038D4" w14:textId="77777777" w:rsidR="00551DA0" w:rsidRPr="003A2D45" w:rsidRDefault="00551DA0" w:rsidP="003A2D45"/>
        </w:tc>
      </w:tr>
    </w:tbl>
    <w:p w14:paraId="2CE5A2EA" w14:textId="6B693664" w:rsidR="001A5F8B" w:rsidRDefault="00551DA0" w:rsidP="001A5F8B">
      <w:pPr>
        <w:pStyle w:val="Heading1"/>
      </w:pPr>
      <w:r>
        <w:t xml:space="preserve"> </w:t>
      </w:r>
      <w:bookmarkStart w:id="9" w:name="_Toc355096104"/>
      <w:r w:rsidR="003A2D45">
        <w:t>Foreseen r</w:t>
      </w:r>
      <w:r w:rsidR="001A5F8B">
        <w:t>isks and contingency plan</w:t>
      </w:r>
      <w:bookmarkEnd w:id="8"/>
      <w:bookmarkEnd w:id="9"/>
    </w:p>
    <w:sdt>
      <w:sdtPr>
        <w:rPr>
          <w:rFonts w:asciiTheme="minorHAnsi" w:hAnsiTheme="minorHAnsi"/>
          <w:color w:val="auto"/>
          <w:sz w:val="24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Default="001A5F8B" w:rsidP="001A5F8B">
          <w:pPr>
            <w:pStyle w:val="Appendix"/>
          </w:pPr>
          <w:r>
            <w:t>References</w:t>
          </w:r>
        </w:p>
        <w:sdt>
          <w:sdtPr>
            <w:id w:val="-659312095"/>
            <w:bibliography/>
          </w:sdtPr>
          <w:sdtEndPr/>
          <w:sdtContent>
            <w:p w14:paraId="3BAE133E" w14:textId="77777777" w:rsidR="001A5F8B" w:rsidRPr="00782E05" w:rsidRDefault="001A5F8B" w:rsidP="001A5F8B">
              <w:r w:rsidRPr="00782E05">
                <w:t>This project has been inspired by the following Internet projects:</w:t>
              </w:r>
            </w:p>
            <w:p w14:paraId="202504B3" w14:textId="77777777" w:rsidR="001A5F8B" w:rsidRPr="00782E05" w:rsidRDefault="001A5F8B" w:rsidP="001A5F8B">
              <w:r w:rsidRPr="00782E05">
                <w:t>HERE_URL_LINK#1</w:t>
              </w:r>
            </w:p>
            <w:p w14:paraId="4731F76E" w14:textId="77777777" w:rsidR="001A5F8B" w:rsidRPr="00782E05" w:rsidRDefault="001A5F8B" w:rsidP="001A5F8B">
              <w:r w:rsidRPr="00782E05">
                <w:t>HERE_URL_LINK#1</w:t>
              </w:r>
            </w:p>
            <w:p w14:paraId="62EE1DD6" w14:textId="77777777" w:rsidR="001A5F8B" w:rsidRPr="00810C29" w:rsidRDefault="0083217C" w:rsidP="001A5F8B">
              <w:pPr>
                <w:pStyle w:val="Bibliography"/>
                <w:ind w:left="720" w:hanging="720"/>
              </w:pPr>
            </w:p>
          </w:sdtContent>
        </w:sdt>
      </w:sdtContent>
    </w:sdt>
    <w:p w14:paraId="63FB83A4" w14:textId="77777777" w:rsidR="00810C29" w:rsidRPr="00C6360D" w:rsidRDefault="00810C29" w:rsidP="001A5F8B">
      <w:pPr>
        <w:pStyle w:val="Heading3"/>
      </w:pPr>
    </w:p>
    <w:p w14:paraId="0157B704" w14:textId="1236D5FB" w:rsidR="00C014B2" w:rsidRPr="00810C29" w:rsidRDefault="00C014B2" w:rsidP="007D0890"/>
    <w:sectPr w:rsidR="00C014B2" w:rsidRPr="00810C29" w:rsidSect="002701B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AA166" w14:textId="77777777" w:rsidR="0083217C" w:rsidRDefault="0083217C" w:rsidP="00A15157">
      <w:pPr>
        <w:spacing w:after="0" w:line="240" w:lineRule="auto"/>
      </w:pPr>
      <w:r>
        <w:separator/>
      </w:r>
    </w:p>
  </w:endnote>
  <w:endnote w:type="continuationSeparator" w:id="0">
    <w:p w14:paraId="1E3B8385" w14:textId="77777777" w:rsidR="0083217C" w:rsidRDefault="0083217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035C9" w14:textId="77777777" w:rsidR="001C6A8F" w:rsidRDefault="001C6A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7C6B698A" w:rsidR="003A2D45" w:rsidRPr="00CC2374" w:rsidRDefault="003A2D45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ROBOT_NAME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9D0C2" w14:textId="77777777" w:rsidR="001C6A8F" w:rsidRDefault="001C6A8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1308023" w:rsidR="003A2D45" w:rsidRPr="00CC2374" w:rsidRDefault="003A2D45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ROBOT_NAME</w:t>
              </w:r>
            </w:p>
          </w:sdtContent>
        </w:sdt>
      </w:tc>
      <w:tc>
        <w:tcPr>
          <w:tcW w:w="4788" w:type="dxa"/>
        </w:tcPr>
        <w:p w14:paraId="0DC8F76C" w14:textId="77777777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C6A8F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NoSpacing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144CFB72" w:rsidR="003A2D45" w:rsidRPr="00CC2374" w:rsidRDefault="003A2D45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ROBOT_NAME</w:t>
              </w:r>
            </w:p>
          </w:sdtContent>
        </w:sdt>
      </w:tc>
      <w:tc>
        <w:tcPr>
          <w:tcW w:w="4788" w:type="dxa"/>
        </w:tcPr>
        <w:p w14:paraId="11819D55" w14:textId="77777777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C6A8F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AFCF3" w14:textId="77777777" w:rsidR="0083217C" w:rsidRDefault="0083217C" w:rsidP="00A15157">
      <w:pPr>
        <w:spacing w:after="0" w:line="240" w:lineRule="auto"/>
      </w:pPr>
      <w:r>
        <w:separator/>
      </w:r>
    </w:p>
  </w:footnote>
  <w:footnote w:type="continuationSeparator" w:id="0">
    <w:p w14:paraId="3FAC5BDC" w14:textId="77777777" w:rsidR="0083217C" w:rsidRDefault="0083217C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87E38" w14:textId="77777777" w:rsidR="001C6A8F" w:rsidRDefault="001C6A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74BA0" w14:textId="4E5E4803" w:rsidR="003A2D45" w:rsidRDefault="003A2D45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F43E" w14:textId="67B6A7E0" w:rsidR="003A2D45" w:rsidRDefault="003A2D45">
    <w:pPr>
      <w:pStyle w:val="Header"/>
    </w:pPr>
    <w:r>
      <w:t>RPL - Computer En</w:t>
    </w:r>
    <w:bookmarkStart w:id="0" w:name="_GoBack"/>
    <w:bookmarkEnd w:id="0"/>
    <w:r>
      <w:t>gine</w:t>
    </w:r>
    <w:r w:rsidR="001C6A8F">
      <w:t>ering. UAB (Barcelona) 2017-2018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C83AC" w14:textId="77777777" w:rsidR="003A2D45" w:rsidRDefault="003A2D4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D57EE" w14:textId="19AD34D6" w:rsidR="003A2D45" w:rsidRDefault="003A2D45" w:rsidP="00810986">
    <w:pPr>
      <w:pStyle w:val="Header"/>
    </w:pPr>
    <w:r>
      <w:tab/>
    </w:r>
    <w:r>
      <w:tab/>
      <w:t>Sprint #2</w:t>
    </w:r>
    <w:r>
      <w:br/>
    </w:r>
    <w:r>
      <w:tab/>
    </w:r>
    <w:r>
      <w:tab/>
      <w:t>Date: 06 May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8B"/>
    <w:rsid w:val="0002404C"/>
    <w:rsid w:val="00055249"/>
    <w:rsid w:val="00093131"/>
    <w:rsid w:val="00144C46"/>
    <w:rsid w:val="00165340"/>
    <w:rsid w:val="00170E14"/>
    <w:rsid w:val="001A5F8B"/>
    <w:rsid w:val="001B255D"/>
    <w:rsid w:val="001C6A8F"/>
    <w:rsid w:val="001D3BD4"/>
    <w:rsid w:val="001D7D03"/>
    <w:rsid w:val="00207033"/>
    <w:rsid w:val="00237EAA"/>
    <w:rsid w:val="002701BD"/>
    <w:rsid w:val="00280DC4"/>
    <w:rsid w:val="00295F26"/>
    <w:rsid w:val="002E1152"/>
    <w:rsid w:val="002E1970"/>
    <w:rsid w:val="003411A7"/>
    <w:rsid w:val="003956A9"/>
    <w:rsid w:val="003A2D45"/>
    <w:rsid w:val="003C18C7"/>
    <w:rsid w:val="00423B29"/>
    <w:rsid w:val="0046608D"/>
    <w:rsid w:val="004F0392"/>
    <w:rsid w:val="00503256"/>
    <w:rsid w:val="00551DA0"/>
    <w:rsid w:val="00570F73"/>
    <w:rsid w:val="00571D95"/>
    <w:rsid w:val="005B0C93"/>
    <w:rsid w:val="005C1EE9"/>
    <w:rsid w:val="00653DDD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986"/>
    <w:rsid w:val="00810C29"/>
    <w:rsid w:val="0083217C"/>
    <w:rsid w:val="00884F67"/>
    <w:rsid w:val="008A7A6D"/>
    <w:rsid w:val="008C7171"/>
    <w:rsid w:val="00911F9B"/>
    <w:rsid w:val="00926E49"/>
    <w:rsid w:val="00A15157"/>
    <w:rsid w:val="00A26A59"/>
    <w:rsid w:val="00A66BF6"/>
    <w:rsid w:val="00BA009E"/>
    <w:rsid w:val="00BC3518"/>
    <w:rsid w:val="00C014B2"/>
    <w:rsid w:val="00C26A6B"/>
    <w:rsid w:val="00C6360D"/>
    <w:rsid w:val="00CC2374"/>
    <w:rsid w:val="00CF0CC9"/>
    <w:rsid w:val="00E93699"/>
    <w:rsid w:val="00EA11B0"/>
    <w:rsid w:val="00EA3050"/>
    <w:rsid w:val="00F06ED6"/>
    <w:rsid w:val="00F445ED"/>
    <w:rsid w:val="00F63BF3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EA11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F160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4198D7B0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5B"/>
    <w:rsid w:val="00303C6F"/>
    <w:rsid w:val="005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112D81E00A31814788915CF5FB535988">
    <w:name w:val="112D81E00A31814788915CF5FB535988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632BDA9986C8B45AC86C84019B13ECC">
    <w:name w:val="E632BDA9986C8B45AC86C84019B13ECC"/>
  </w:style>
  <w:style w:type="paragraph" w:customStyle="1" w:styleId="EB573462E1F51E4CBF880AF44989AE25">
    <w:name w:val="EB573462E1F51E4CBF880AF44989AE25"/>
    <w:rsid w:val="0052365B"/>
  </w:style>
  <w:style w:type="paragraph" w:customStyle="1" w:styleId="A6EE074EFE50504A890A29934BDE659E">
    <w:name w:val="A6EE074EFE50504A890A29934BDE659E"/>
    <w:rsid w:val="00523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93AE3B1-E38F-DD43-89FB-3A79B880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View:Miscellaneous:Term Paper.dotx</Template>
  <TotalTime>3</TotalTime>
  <Pages>6</Pages>
  <Words>185</Words>
  <Characters>1058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1241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ROBOT_NAME</dc:title>
  <dc:subject>HERE_THE_SHORT_DESCRIPTION
</dc:subject>
  <dc:creator>cvc cvc</dc:creator>
  <cp:keywords/>
  <dc:description/>
  <cp:lastModifiedBy>Microsoft Office User</cp:lastModifiedBy>
  <cp:revision>3</cp:revision>
  <cp:lastPrinted>2010-05-07T17:41:00Z</cp:lastPrinted>
  <dcterms:created xsi:type="dcterms:W3CDTF">2018-04-25T15:02:00Z</dcterms:created>
  <dcterms:modified xsi:type="dcterms:W3CDTF">2018-04-25T15:18:00Z</dcterms:modified>
  <cp:category/>
</cp:coreProperties>
</file>